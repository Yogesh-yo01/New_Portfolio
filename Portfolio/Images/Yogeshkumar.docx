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51"/>
        <w:tblW w:w="20475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11"/>
      </w:tblGrid>
      <w:tr w:rsidR="004457E9" w:rsidRPr="00CF1A49" w:rsidTr="004457E9">
        <w:trPr>
          <w:trHeight w:hRule="exact" w:val="708"/>
        </w:trPr>
        <w:tc>
          <w:tcPr>
            <w:tcW w:w="10811" w:type="dxa"/>
            <w:tcMar>
              <w:top w:w="0" w:type="dxa"/>
              <w:bottom w:w="0" w:type="dxa"/>
            </w:tcMar>
          </w:tcPr>
          <w:p w:rsidR="004457E9" w:rsidRPr="00CF1A49" w:rsidRDefault="004457E9" w:rsidP="004457E9">
            <w:pPr>
              <w:pStyle w:val="Title"/>
            </w:pPr>
            <w:r>
              <w:t>yogesh</w:t>
            </w:r>
            <w:r>
              <w:rPr>
                <w:rStyle w:val="IntenseEmphasis"/>
              </w:rPr>
              <w:t>kumar</w:t>
            </w:r>
          </w:p>
        </w:tc>
      </w:tr>
    </w:tbl>
    <w:p w:rsidR="004457E9" w:rsidRDefault="004457E9" w:rsidP="00B37B60">
      <w:pPr>
        <w:pStyle w:val="ContactInfo"/>
        <w:spacing w:line="276" w:lineRule="auto"/>
        <w:jc w:val="left"/>
        <w:rPr>
          <w:rFonts w:ascii="Segoe UI Symbol" w:hAnsi="Segoe UI Symbol" w:cs="Segoe UI Symbol"/>
          <w:sz w:val="40"/>
          <w:szCs w:val="40"/>
        </w:rPr>
        <w:sectPr w:rsidR="004457E9" w:rsidSect="00B37B60">
          <w:footerReference w:type="default" r:id="rId8"/>
          <w:headerReference w:type="first" r:id="rId9"/>
          <w:pgSz w:w="12240" w:h="15840" w:code="1"/>
          <w:pgMar w:top="953" w:right="1440" w:bottom="1077" w:left="1440" w:header="578" w:footer="0" w:gutter="0"/>
          <w:cols w:num="2" w:space="720" w:equalWidth="0">
            <w:col w:w="6000" w:space="720"/>
            <w:col w:w="2640"/>
          </w:cols>
          <w:titlePg/>
          <w:docGrid w:linePitch="360"/>
        </w:sectPr>
      </w:pPr>
    </w:p>
    <w:p w:rsidR="004457E9" w:rsidRPr="004457E9" w:rsidRDefault="004457E9" w:rsidP="004457E9">
      <w:pPr>
        <w:pStyle w:val="ContactInfo"/>
        <w:spacing w:line="276" w:lineRule="auto"/>
        <w:sectPr w:rsidR="004457E9" w:rsidRPr="004457E9" w:rsidSect="004457E9">
          <w:type w:val="continuous"/>
          <w:pgSz w:w="12240" w:h="15840" w:code="1"/>
          <w:pgMar w:top="953" w:right="1440" w:bottom="1077" w:left="1440" w:header="578" w:footer="0" w:gutter="0"/>
          <w:cols w:space="720"/>
          <w:titlePg/>
          <w:docGrid w:linePitch="360"/>
        </w:sectPr>
      </w:pPr>
      <w:r w:rsidRPr="00092A61">
        <w:rPr>
          <w:rFonts w:ascii="Segoe UI Symbol" w:hAnsi="Segoe UI Symbol" w:cs="Segoe UI Symbol"/>
          <w:sz w:val="40"/>
          <w:szCs w:val="40"/>
        </w:rPr>
        <w:t>🕻</w:t>
      </w:r>
      <w:r>
        <w:rPr>
          <w:rFonts w:ascii="Segoe UI Symbol" w:hAnsi="Segoe UI Symbol" w:cs="Segoe UI Symbol"/>
        </w:rPr>
        <w:t xml:space="preserve">    </w:t>
      </w:r>
      <w:r>
        <w:t xml:space="preserve">6374536593   </w:t>
      </w:r>
      <w:r w:rsidRPr="00092A61">
        <w:rPr>
          <w:rFonts w:ascii="Segoe UI Emoji" w:hAnsi="Segoe UI Emoji" w:cs="Segoe UI Emoji"/>
        </w:rPr>
        <w:t>📧</w:t>
      </w:r>
      <w:r>
        <w:rPr>
          <w:rFonts w:ascii="Segoe UI Emoji" w:hAnsi="Segoe UI Emoji" w:cs="Segoe UI Emoji"/>
        </w:rPr>
        <w:t xml:space="preserve">  </w:t>
      </w:r>
      <w:hyperlink r:id="rId10" w:history="1">
        <w:r w:rsidRPr="007964B1">
          <w:rPr>
            <w:rStyle w:val="Hyperlink"/>
          </w:rPr>
          <w:t>syokesh081@gmail.com</w:t>
        </w:r>
      </w:hyperlink>
      <w:r w:rsidRPr="00CF1A49">
        <w:t xml:space="preserve"> </w:t>
      </w:r>
      <w:r>
        <w:t xml:space="preserve"> </w:t>
      </w:r>
      <w:sdt>
        <w:sdtPr>
          <w:alias w:val="Enter LinkedIn profile:"/>
          <w:tag w:val="Enter LinkedIn profile:"/>
          <w:id w:val="-1332902444"/>
          <w:placeholder>
            <w:docPart w:val="AA6C3E18CC4F4A32A4EB1AD5D260798D"/>
          </w:placeholder>
          <w15:appearance w15:val="hidden"/>
        </w:sdtPr>
        <w:sdtEndPr/>
        <w:sdtContent>
          <w:hyperlink r:id="rId11" w:history="1">
            <w:r w:rsidRPr="009457C5">
              <w:rPr>
                <w:rStyle w:val="Hyperlink"/>
              </w:rPr>
              <w:t>LinkedIn Profile</w:t>
            </w:r>
          </w:hyperlink>
        </w:sdtContent>
      </w:sdt>
      <w:r w:rsidRPr="00CF1A49">
        <w:t xml:space="preserve"> </w:t>
      </w:r>
      <w:r>
        <w:t>|</w:t>
      </w:r>
      <w:r w:rsidRPr="00CF1A49">
        <w:t xml:space="preserve"> </w:t>
      </w:r>
      <w:hyperlink r:id="rId12" w:history="1">
        <w:r w:rsidRPr="003D4B75">
          <w:rPr>
            <w:rStyle w:val="Hyperlink"/>
          </w:rPr>
          <w:t>Portfolio</w:t>
        </w:r>
      </w:hyperlink>
    </w:p>
    <w:p w:rsidR="004457E9" w:rsidRDefault="004457E9" w:rsidP="004457E9">
      <w:pPr>
        <w:spacing w:line="360" w:lineRule="auto"/>
        <w:rPr>
          <w:rFonts w:ascii="Segoe UI Emoji" w:hAnsi="Segoe UI Emoji" w:cs="Segoe UI Emoji"/>
        </w:rPr>
        <w:sectPr w:rsidR="004457E9" w:rsidSect="004457E9">
          <w:type w:val="continuous"/>
          <w:pgSz w:w="12240" w:h="15840" w:code="1"/>
          <w:pgMar w:top="953" w:right="1440" w:bottom="1077" w:left="1440" w:header="578" w:footer="0" w:gutter="0"/>
          <w:cols w:space="720"/>
          <w:titlePg/>
          <w:docGrid w:linePitch="360"/>
        </w:sectPr>
      </w:pPr>
    </w:p>
    <w:p w:rsidR="004457E9" w:rsidRDefault="004457E9" w:rsidP="00B37B60">
      <w:pPr>
        <w:pStyle w:val="ContactInfo"/>
        <w:spacing w:line="276" w:lineRule="auto"/>
        <w:jc w:val="left"/>
        <w:rPr>
          <w:rFonts w:ascii="Segoe UI Symbol" w:hAnsi="Segoe UI Symbol" w:cs="Segoe UI Symbol"/>
          <w:sz w:val="40"/>
          <w:szCs w:val="40"/>
        </w:rPr>
        <w:sectPr w:rsidR="004457E9" w:rsidSect="004457E9">
          <w:type w:val="continuous"/>
          <w:pgSz w:w="12240" w:h="15840" w:code="1"/>
          <w:pgMar w:top="953" w:right="1440" w:bottom="1077" w:left="1440" w:header="578" w:footer="0" w:gutter="0"/>
          <w:cols w:space="720"/>
          <w:titlePg/>
          <w:docGrid w:linePitch="360"/>
        </w:sectPr>
      </w:pPr>
    </w:p>
    <w:p w:rsidR="00092A61" w:rsidRDefault="00092A61" w:rsidP="00B37B60">
      <w:pPr>
        <w:spacing w:line="360" w:lineRule="auto"/>
        <w:sectPr w:rsidR="00092A61" w:rsidSect="004457E9">
          <w:type w:val="continuous"/>
          <w:pgSz w:w="12240" w:h="15840" w:code="1"/>
          <w:pgMar w:top="953" w:right="1440" w:bottom="1077" w:left="1440" w:header="578" w:footer="0" w:gutter="0"/>
          <w:cols w:num="2" w:space="720" w:equalWidth="0">
            <w:col w:w="6000" w:space="720"/>
            <w:col w:w="2640"/>
          </w:cols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-580"/>
        <w:tblW w:w="5207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748"/>
      </w:tblGrid>
      <w:tr w:rsidR="004457E9" w:rsidRPr="00CF1A49" w:rsidTr="00C56317">
        <w:trPr>
          <w:trHeight w:val="887"/>
        </w:trPr>
        <w:tc>
          <w:tcPr>
            <w:tcW w:w="9748" w:type="dxa"/>
            <w:tcMar>
              <w:top w:w="432" w:type="dxa"/>
            </w:tcMar>
          </w:tcPr>
          <w:p w:rsidR="004457E9" w:rsidRPr="00B37B60" w:rsidRDefault="004457E9" w:rsidP="004457E9">
            <w:pPr>
              <w:spacing w:line="360" w:lineRule="auto"/>
              <w:contextualSpacing w:val="0"/>
              <w:rPr>
                <w:rFonts w:asciiTheme="majorHAnsi" w:hAnsiTheme="majorHAnsi"/>
                <w:b/>
                <w:bCs/>
                <w:color w:val="auto"/>
                <w:sz w:val="28"/>
                <w:szCs w:val="28"/>
              </w:rPr>
            </w:pPr>
            <w:r w:rsidRPr="00B37B60">
              <w:rPr>
                <w:rFonts w:asciiTheme="majorHAnsi" w:hAnsiTheme="majorHAnsi"/>
                <w:b/>
                <w:bCs/>
                <w:color w:val="auto"/>
                <w:sz w:val="28"/>
                <w:szCs w:val="28"/>
              </w:rPr>
              <w:t>SUM</w:t>
            </w:r>
            <w:bookmarkStart w:id="0" w:name="_GoBack"/>
            <w:bookmarkEnd w:id="0"/>
            <w:r w:rsidRPr="00B37B60">
              <w:rPr>
                <w:rFonts w:asciiTheme="majorHAnsi" w:hAnsiTheme="majorHAnsi"/>
                <w:b/>
                <w:bCs/>
                <w:color w:val="auto"/>
                <w:sz w:val="28"/>
                <w:szCs w:val="28"/>
              </w:rPr>
              <w:t>MARY</w:t>
            </w:r>
          </w:p>
          <w:p w:rsidR="004457E9" w:rsidRPr="00B37B60" w:rsidRDefault="004457E9" w:rsidP="004457E9">
            <w:pPr>
              <w:spacing w:line="276" w:lineRule="auto"/>
              <w:contextualSpacing w:val="0"/>
            </w:pPr>
            <w:r w:rsidRPr="00B37B60">
              <w:t>Dynamic Frontend web Developer with practical React.js experience, skilled in creating visually appealing and functional user interfaces. Proficient in building dynamic, responsive web applications and managing end-to-end development. Enhanced logical thinking and problem-solving skills through hands-on projects. Ready to contribute to innovative projects and drive results in a collaborative team.</w:t>
            </w:r>
          </w:p>
        </w:tc>
      </w:tr>
    </w:tbl>
    <w:p w:rsidR="004E01EB" w:rsidRPr="00CF1A49" w:rsidRDefault="00B37B60" w:rsidP="004E01EB">
      <w:pPr>
        <w:pStyle w:val="Heading1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B37B60">
        <w:trPr>
          <w:trHeight w:val="320"/>
        </w:trPr>
        <w:tc>
          <w:tcPr>
            <w:tcW w:w="9355" w:type="dxa"/>
          </w:tcPr>
          <w:p w:rsidR="001D0BF1" w:rsidRPr="00CF1A49" w:rsidRDefault="00395C2D" w:rsidP="001D0BF1">
            <w:pPr>
              <w:pStyle w:val="Heading3"/>
              <w:contextualSpacing w:val="0"/>
              <w:outlineLvl w:val="2"/>
            </w:pPr>
            <w:sdt>
              <w:sdtPr>
                <w:alias w:val="Enter date from for company 1: "/>
                <w:tag w:val="Enter date from for company 1: "/>
                <w:id w:val="47496943"/>
                <w:placeholder>
                  <w:docPart w:val="9E01BE2D986E4EFCB9E6357A4B953C50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Date</w:t>
                </w:r>
                <w:r w:rsidR="00416B25" w:rsidRPr="00CF1A49">
                  <w:t>s</w:t>
                </w:r>
                <w:r w:rsidR="001D0BF1" w:rsidRPr="00CF1A49">
                  <w:t xml:space="preserve"> From</w:t>
                </w:r>
              </w:sdtContent>
            </w:sdt>
            <w:r w:rsidR="001D0BF1" w:rsidRPr="00CF1A49">
              <w:t xml:space="preserve"> – </w:t>
            </w:r>
            <w:sdt>
              <w:sdtPr>
                <w:alias w:val="Enter date to for company 1: "/>
                <w:tag w:val="Enter date to for company 1: "/>
                <w:id w:val="182949357"/>
                <w:placeholder>
                  <w:docPart w:val="7DAE93BA7F1B4C16A6688FC2CECE989C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To</w:t>
                </w:r>
              </w:sdtContent>
            </w:sdt>
          </w:p>
          <w:p w:rsidR="001D0BF1" w:rsidRPr="00CF1A49" w:rsidRDefault="00395C2D" w:rsidP="001D0BF1">
            <w:pPr>
              <w:pStyle w:val="Heading2"/>
              <w:contextualSpacing w:val="0"/>
              <w:outlineLvl w:val="1"/>
            </w:pPr>
            <w:sdt>
              <w:sdtPr>
                <w:alias w:val="Enter job title 1:"/>
                <w:tag w:val="Enter job title 1:"/>
                <w:id w:val="1301963717"/>
                <w:placeholder>
                  <w:docPart w:val="23AA10867B934FF195C1D89104E139F8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Job Title</w:t>
                </w:r>
              </w:sdtContent>
            </w:sdt>
            <w:r w:rsidR="001D0BF1" w:rsidRPr="00CF1A49">
              <w:t xml:space="preserve">, </w:t>
            </w:r>
            <w:sdt>
              <w:sdtPr>
                <w:rPr>
                  <w:rStyle w:val="SubtleReference"/>
                </w:rPr>
                <w:alias w:val="Enter company 1:"/>
                <w:tag w:val="Enter company 1:"/>
                <w:id w:val="-1746411152"/>
                <w:placeholder>
                  <w:docPart w:val="1C862239776F43BEA10FF39CED7C971D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/>
                  <w:smallCaps w:val="0"/>
                  <w:color w:val="1D824C" w:themeColor="accent1"/>
                </w:rPr>
              </w:sdtEndPr>
              <w:sdtContent>
                <w:r w:rsidR="00D66A52" w:rsidRPr="00CF1A49">
                  <w:rPr>
                    <w:rStyle w:val="SubtleReference"/>
                  </w:rPr>
                  <w:t>Company</w:t>
                </w:r>
              </w:sdtContent>
            </w:sdt>
          </w:p>
          <w:sdt>
            <w:sdtPr>
              <w:alias w:val="Enter job details 1:"/>
              <w:tag w:val="Enter job details 1:"/>
              <w:id w:val="-1173257961"/>
              <w:placeholder>
                <w:docPart w:val="0D7A6BAD9D0541EBA8C628B9A1F16DCF"/>
              </w:placeholder>
              <w:temporary/>
              <w:showingPlcHdr/>
              <w15:appearance w15:val="hidden"/>
            </w:sdtPr>
            <w:sdtEndPr/>
            <w:sdtContent>
              <w:p w:rsidR="001E3120" w:rsidRPr="00CF1A49" w:rsidRDefault="00F9624D" w:rsidP="001D0BF1">
                <w:pPr>
                  <w:contextualSpacing w:val="0"/>
                </w:pPr>
                <w:r w:rsidRPr="00CF1A49">
                  <w:t>Describe your responsibilities and achievements in terms of impact and results. Use examples, but keep it short.</w:t>
                </w:r>
              </w:p>
            </w:sdtContent>
          </w:sdt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395C2D" w:rsidP="00F61DF9">
            <w:pPr>
              <w:pStyle w:val="Heading3"/>
              <w:contextualSpacing w:val="0"/>
              <w:outlineLvl w:val="2"/>
            </w:pPr>
            <w:sdt>
              <w:sdtPr>
                <w:alias w:val="Enter date from for company 2: "/>
                <w:tag w:val="Enter date from for company 2:"/>
                <w:id w:val="1784141449"/>
                <w:placeholder>
                  <w:docPart w:val="16F2AB03F3FC41778B33D3EB57D45866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Dates From</w:t>
                </w:r>
              </w:sdtContent>
            </w:sdt>
            <w:r w:rsidR="00F61DF9" w:rsidRPr="00CF1A49">
              <w:t xml:space="preserve"> – </w:t>
            </w:r>
            <w:sdt>
              <w:sdtPr>
                <w:alias w:val="Enter date to for company 2: "/>
                <w:tag w:val="Enter date to for company 2: "/>
                <w:id w:val="925229790"/>
                <w:placeholder>
                  <w:docPart w:val="AB093C8A538C478098C0EAC4F6D35F6D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To</w:t>
                </w:r>
              </w:sdtContent>
            </w:sdt>
          </w:p>
          <w:p w:rsidR="00F61DF9" w:rsidRPr="00CF1A49" w:rsidRDefault="00395C2D" w:rsidP="00F61DF9">
            <w:pPr>
              <w:pStyle w:val="Heading2"/>
              <w:contextualSpacing w:val="0"/>
              <w:outlineLvl w:val="1"/>
            </w:pPr>
            <w:sdt>
              <w:sdtPr>
                <w:alias w:val="Enter job title 2:"/>
                <w:tag w:val="Enter job title 2:"/>
                <w:id w:val="1702816861"/>
                <w:placeholder>
                  <w:docPart w:val="26511B409CE4485A899565EB95E6F87C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Job Title</w:t>
                </w:r>
              </w:sdtContent>
            </w:sdt>
            <w:r w:rsidR="00F61DF9" w:rsidRPr="00CF1A49">
              <w:t xml:space="preserve">, </w:t>
            </w:r>
            <w:sdt>
              <w:sdtPr>
                <w:rPr>
                  <w:rStyle w:val="SubtleReference"/>
                </w:rPr>
                <w:alias w:val="Enter company 2:"/>
                <w:tag w:val="Enter company 2:"/>
                <w:id w:val="396564190"/>
                <w:placeholder>
                  <w:docPart w:val="0A32B146FE774354992648928176825F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/>
                  <w:smallCaps w:val="0"/>
                  <w:color w:val="1D824C" w:themeColor="accent1"/>
                </w:rPr>
              </w:sdtEndPr>
              <w:sdtContent>
                <w:r w:rsidR="00F61DF9" w:rsidRPr="00CF1A49">
                  <w:rPr>
                    <w:rStyle w:val="SubtleReference"/>
                  </w:rPr>
                  <w:t>Company</w:t>
                </w:r>
              </w:sdtContent>
            </w:sdt>
          </w:p>
          <w:sdt>
            <w:sdtPr>
              <w:alias w:val="Enter job details 2:"/>
              <w:tag w:val="Enter job details 2:"/>
              <w:id w:val="2138838559"/>
              <w:placeholder>
                <w:docPart w:val="F24BC4F391C54506BBE5B042848E9077"/>
              </w:placeholder>
              <w:temporary/>
              <w:showingPlcHdr/>
              <w15:appearance w15:val="hidden"/>
            </w:sdtPr>
            <w:sdtEndPr/>
            <w:sdtContent>
              <w:p w:rsidR="00F61DF9" w:rsidRDefault="00F61DF9" w:rsidP="00F61DF9">
                <w:r w:rsidRPr="00CF1A49">
                  <w:t>Describe your responsibilities and achievements in terms of impact and results. Use examples, but keep it short.</w:t>
                </w:r>
              </w:p>
            </w:sdtContent>
          </w:sdt>
        </w:tc>
      </w:tr>
    </w:tbl>
    <w:sdt>
      <w:sdtPr>
        <w:alias w:val="Education:"/>
        <w:tag w:val="Education:"/>
        <w:id w:val="-1908763273"/>
        <w:placeholder>
          <w:docPart w:val="4F5FB2B4DF824E8B964602B8DDE8D55D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BF6AFA" w:rsidP="001D0BF1">
            <w:pPr>
              <w:pStyle w:val="Heading3"/>
              <w:contextualSpacing w:val="0"/>
              <w:outlineLvl w:val="2"/>
            </w:pPr>
            <w:r>
              <w:t>2020-2023</w:t>
            </w:r>
          </w:p>
          <w:p w:rsidR="001D0BF1" w:rsidRPr="00CF1A49" w:rsidRDefault="00BF6AFA" w:rsidP="001D0BF1">
            <w:pPr>
              <w:pStyle w:val="Heading2"/>
              <w:contextualSpacing w:val="0"/>
              <w:outlineLvl w:val="1"/>
            </w:pPr>
            <w:r>
              <w:t>shree venkateshwara arts &amp; science college</w:t>
            </w:r>
          </w:p>
          <w:p w:rsidR="007538DC" w:rsidRPr="00CF1A49" w:rsidRDefault="00BF6AFA" w:rsidP="007538DC">
            <w:pPr>
              <w:contextualSpacing w:val="0"/>
            </w:pPr>
            <w:r>
              <w:t xml:space="preserve">Bachelor Degree in </w:t>
            </w:r>
            <w:r>
              <w:t>Computer Science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BF6AFA" w:rsidP="00F61DF9">
            <w:pPr>
              <w:pStyle w:val="Heading3"/>
              <w:contextualSpacing w:val="0"/>
              <w:outlineLvl w:val="2"/>
            </w:pPr>
            <w:r>
              <w:t>2018-2020</w:t>
            </w:r>
          </w:p>
          <w:p w:rsidR="00F61DF9" w:rsidRDefault="004457E9" w:rsidP="004457E9">
            <w:pPr>
              <w:pStyle w:val="Heading2"/>
              <w:contextualSpacing w:val="0"/>
            </w:pPr>
            <w:r>
              <w:t>Govt higher secondary</w:t>
            </w:r>
            <w:r w:rsidR="00F61DF9" w:rsidRPr="00CF1A49">
              <w:t xml:space="preserve">, </w:t>
            </w:r>
            <w:sdt>
              <w:sdtPr>
                <w:rPr>
                  <w:rStyle w:val="SubtleReference"/>
                </w:rPr>
                <w:alias w:val="Enter school 2:"/>
                <w:tag w:val="Enter school 2:"/>
                <w:id w:val="-1155142193"/>
                <w:placeholder>
                  <w:docPart w:val="62108833F7C64D3880AE9C871B10B516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/>
                  <w:smallCaps w:val="0"/>
                  <w:color w:val="1D824C" w:themeColor="accent1"/>
                </w:rPr>
              </w:sdtEndPr>
              <w:sdtContent>
                <w:r w:rsidR="00F61DF9" w:rsidRPr="00CF1A49">
                  <w:rPr>
                    <w:rStyle w:val="SubtleReference"/>
                  </w:rPr>
                  <w:t>School</w:t>
                </w:r>
              </w:sdtContent>
            </w:sdt>
          </w:p>
        </w:tc>
      </w:tr>
    </w:tbl>
    <w:sdt>
      <w:sdtPr>
        <w:alias w:val="Skills:"/>
        <w:tag w:val="Skills:"/>
        <w:id w:val="-1392877668"/>
        <w:placeholder>
          <w:docPart w:val="1AEF68740F6E45B6B05A664A31D524F9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sdt>
            <w:sdtPr>
              <w:alias w:val="Enter skills 1:"/>
              <w:tag w:val="Enter skills 1:"/>
              <w:id w:val="250322692"/>
              <w:placeholder>
                <w:docPart w:val="7BF4D32CBD8E4855A37FCC39587D2939"/>
              </w:placeholder>
              <w:temporary/>
              <w:showingPlcHdr/>
              <w15:appearance w15:val="hidden"/>
            </w:sdtPr>
            <w:sdtEndPr/>
            <w:sdtContent>
              <w:p w:rsidR="001E3120" w:rsidRPr="006E1507" w:rsidRDefault="003A0632" w:rsidP="006E1507">
                <w:pPr>
                  <w:pStyle w:val="ListBullet"/>
                  <w:contextualSpacing w:val="0"/>
                </w:pPr>
                <w:r w:rsidRPr="006E1507">
                  <w:t>List your strengths relevant for the role you’re applying for</w:t>
                </w:r>
              </w:p>
            </w:sdtContent>
          </w:sdt>
          <w:sdt>
            <w:sdtPr>
              <w:alias w:val="Enter skills 2:"/>
              <w:tag w:val="Enter skills 2:"/>
              <w:id w:val="1188019400"/>
              <w:placeholder>
                <w:docPart w:val="1319CD1CCDA34723B0ADD5BB40187C4A"/>
              </w:placeholder>
              <w:temporary/>
              <w:showingPlcHdr/>
              <w15:appearance w15:val="hidden"/>
            </w:sdtPr>
            <w:sdtEndPr/>
            <w:sdtContent>
              <w:p w:rsidR="001F4E6D" w:rsidRPr="006E1507" w:rsidRDefault="001F4E6D" w:rsidP="006E1507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</w:tc>
        <w:tc>
          <w:tcPr>
            <w:tcW w:w="4675" w:type="dxa"/>
            <w:tcMar>
              <w:left w:w="360" w:type="dxa"/>
            </w:tcMar>
          </w:tcPr>
          <w:sdt>
            <w:sdtPr>
              <w:alias w:val="Enter skills 3:"/>
              <w:tag w:val="Enter skills 3:"/>
              <w:id w:val="-1107503302"/>
              <w:placeholder>
                <w:docPart w:val="031ECCECFA574F848CC971BE1076B3E5"/>
              </w:placeholder>
              <w:temporary/>
              <w:showingPlcHdr/>
              <w15:appearance w15:val="hidden"/>
            </w:sdtPr>
            <w:sdtEndPr/>
            <w:sdtContent>
              <w:p w:rsidR="003A0632" w:rsidRPr="006E1507" w:rsidRDefault="003A0632" w:rsidP="006E1507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  <w:sdt>
            <w:sdtPr>
              <w:alias w:val="Enter skills 4:"/>
              <w:tag w:val="Enter skills 4:"/>
              <w:id w:val="-718748817"/>
              <w:placeholder>
                <w:docPart w:val="C30D5F4E39DD4FAEA05413E4306B0A4A"/>
              </w:placeholder>
              <w:temporary/>
              <w:showingPlcHdr/>
              <w15:appearance w15:val="hidden"/>
            </w:sdtPr>
            <w:sdtEndPr/>
            <w:sdtContent>
              <w:p w:rsidR="001E3120" w:rsidRPr="006E1507" w:rsidRDefault="001E3120" w:rsidP="006E1507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  <w:sdt>
            <w:sdtPr>
              <w:alias w:val="Enter skills 5:"/>
              <w:tag w:val="Enter skills 5:"/>
              <w:id w:val="-335767185"/>
              <w:placeholder>
                <w:docPart w:val="9BEAC3D68C75470DA44F9C3820C9C9DA"/>
              </w:placeholder>
              <w:temporary/>
              <w:showingPlcHdr/>
              <w15:appearance w15:val="hidden"/>
            </w:sdtPr>
            <w:sdtEndPr/>
            <w:sdtContent>
              <w:p w:rsidR="001E3120" w:rsidRPr="006E1507" w:rsidRDefault="001E3120" w:rsidP="006E1507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</w:tc>
      </w:tr>
    </w:tbl>
    <w:p w:rsidR="00B37B60" w:rsidRPr="00CF1A49" w:rsidRDefault="00B37B60" w:rsidP="0062312F">
      <w:pPr>
        <w:pStyle w:val="Heading1"/>
      </w:pPr>
    </w:p>
    <w:sectPr w:rsidR="00B37B60" w:rsidRPr="00CF1A49" w:rsidSect="00092A61">
      <w:type w:val="continuous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C2D" w:rsidRDefault="00395C2D" w:rsidP="0068194B">
      <w:r>
        <w:separator/>
      </w:r>
    </w:p>
    <w:p w:rsidR="00395C2D" w:rsidRDefault="00395C2D"/>
    <w:p w:rsidR="00395C2D" w:rsidRDefault="00395C2D"/>
  </w:endnote>
  <w:endnote w:type="continuationSeparator" w:id="0">
    <w:p w:rsidR="00395C2D" w:rsidRDefault="00395C2D" w:rsidP="0068194B">
      <w:r>
        <w:continuationSeparator/>
      </w:r>
    </w:p>
    <w:p w:rsidR="00395C2D" w:rsidRDefault="00395C2D"/>
    <w:p w:rsidR="00395C2D" w:rsidRDefault="00395C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03761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C2D" w:rsidRDefault="00395C2D" w:rsidP="0068194B">
      <w:r>
        <w:separator/>
      </w:r>
    </w:p>
    <w:p w:rsidR="00395C2D" w:rsidRDefault="00395C2D"/>
    <w:p w:rsidR="00395C2D" w:rsidRDefault="00395C2D"/>
  </w:footnote>
  <w:footnote w:type="continuationSeparator" w:id="0">
    <w:p w:rsidR="00395C2D" w:rsidRDefault="00395C2D" w:rsidP="0068194B">
      <w:r>
        <w:continuationSeparator/>
      </w:r>
    </w:p>
    <w:p w:rsidR="00395C2D" w:rsidRDefault="00395C2D"/>
    <w:p w:rsidR="00395C2D" w:rsidRDefault="00395C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27348A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C5"/>
    <w:rsid w:val="000001EF"/>
    <w:rsid w:val="00007322"/>
    <w:rsid w:val="00007728"/>
    <w:rsid w:val="00024584"/>
    <w:rsid w:val="00024730"/>
    <w:rsid w:val="00055E95"/>
    <w:rsid w:val="0007021F"/>
    <w:rsid w:val="00092A61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5C2D"/>
    <w:rsid w:val="003A0632"/>
    <w:rsid w:val="003A30E5"/>
    <w:rsid w:val="003A6ADF"/>
    <w:rsid w:val="003B5928"/>
    <w:rsid w:val="003D380F"/>
    <w:rsid w:val="003D4B75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57E9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3126"/>
    <w:rsid w:val="009361BA"/>
    <w:rsid w:val="00944F78"/>
    <w:rsid w:val="009457C5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7B60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BF6AFA"/>
    <w:rsid w:val="00C47FA6"/>
    <w:rsid w:val="00C56317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A2B0E"/>
  <w15:chartTrackingRefBased/>
  <w15:docId w15:val="{F75D0165-4F9F-45BD-9DE7-D884604F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45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Portfol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&#655;&#7439;&#610;&#7431;s&#668;-&#7435;&#7452;&#7437;&#7424;&#640;-5b9ab625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yokesh081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COT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01BE2D986E4EFCB9E6357A4B953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9DEA-96A6-428D-A4FC-38B90313DD00}"/>
      </w:docPartPr>
      <w:docPartBody>
        <w:p w:rsidR="00000000" w:rsidRDefault="00257748">
          <w:pPr>
            <w:pStyle w:val="9E01BE2D986E4EFCB9E6357A4B953C50"/>
          </w:pPr>
          <w:r w:rsidRPr="00CF1A49">
            <w:t>Dates From</w:t>
          </w:r>
        </w:p>
      </w:docPartBody>
    </w:docPart>
    <w:docPart>
      <w:docPartPr>
        <w:name w:val="7DAE93BA7F1B4C16A6688FC2CECE9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3F210-5969-493A-9E92-E6D33555E1EE}"/>
      </w:docPartPr>
      <w:docPartBody>
        <w:p w:rsidR="00000000" w:rsidRDefault="00257748">
          <w:pPr>
            <w:pStyle w:val="7DAE93BA7F1B4C16A6688FC2CECE989C"/>
          </w:pPr>
          <w:r w:rsidRPr="00CF1A49">
            <w:t>To</w:t>
          </w:r>
        </w:p>
      </w:docPartBody>
    </w:docPart>
    <w:docPart>
      <w:docPartPr>
        <w:name w:val="23AA10867B934FF195C1D89104E13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AE4CC-023C-42C1-B805-F38867F235A3}"/>
      </w:docPartPr>
      <w:docPartBody>
        <w:p w:rsidR="00000000" w:rsidRDefault="00257748">
          <w:pPr>
            <w:pStyle w:val="23AA10867B934FF195C1D89104E139F8"/>
          </w:pPr>
          <w:r w:rsidRPr="00CF1A49">
            <w:t>Job Title</w:t>
          </w:r>
        </w:p>
      </w:docPartBody>
    </w:docPart>
    <w:docPart>
      <w:docPartPr>
        <w:name w:val="1C862239776F43BEA10FF39CED7C9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504F4-A95D-46B8-857C-43656A3DBC05}"/>
      </w:docPartPr>
      <w:docPartBody>
        <w:p w:rsidR="00000000" w:rsidRDefault="00257748">
          <w:pPr>
            <w:pStyle w:val="1C862239776F43BEA10FF39CED7C971D"/>
          </w:pPr>
          <w:r w:rsidRPr="00CF1A49">
            <w:rPr>
              <w:rStyle w:val="SubtleReference"/>
            </w:rPr>
            <w:t>Company</w:t>
          </w:r>
        </w:p>
      </w:docPartBody>
    </w:docPart>
    <w:docPart>
      <w:docPartPr>
        <w:name w:val="0D7A6BAD9D0541EBA8C628B9A1F16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64168-0D1E-4E65-A20F-020455CB83E2}"/>
      </w:docPartPr>
      <w:docPartBody>
        <w:p w:rsidR="00000000" w:rsidRDefault="00257748">
          <w:pPr>
            <w:pStyle w:val="0D7A6BAD9D0541EBA8C628B9A1F16DCF"/>
          </w:pPr>
          <w:r w:rsidRPr="00CF1A49">
            <w:t>Describe your responsibilities and achievements in terms of impact and results. Use examples, but keep it short.</w:t>
          </w:r>
        </w:p>
      </w:docPartBody>
    </w:docPart>
    <w:docPart>
      <w:docPartPr>
        <w:name w:val="16F2AB03F3FC41778B33D3EB57D45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F6911-E0F2-4996-9B8C-704646A72F88}"/>
      </w:docPartPr>
      <w:docPartBody>
        <w:p w:rsidR="00000000" w:rsidRDefault="00257748">
          <w:pPr>
            <w:pStyle w:val="16F2AB03F3FC41778B33D3EB57D45866"/>
          </w:pPr>
          <w:r w:rsidRPr="00CF1A49">
            <w:t>Dates From</w:t>
          </w:r>
        </w:p>
      </w:docPartBody>
    </w:docPart>
    <w:docPart>
      <w:docPartPr>
        <w:name w:val="AB093C8A538C478098C0EAC4F6D35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5DA94-9807-487D-B46D-078365E7178B}"/>
      </w:docPartPr>
      <w:docPartBody>
        <w:p w:rsidR="00000000" w:rsidRDefault="00257748">
          <w:pPr>
            <w:pStyle w:val="AB093C8A538C478098C0EAC4F6D35F6D"/>
          </w:pPr>
          <w:r w:rsidRPr="00CF1A49">
            <w:t>To</w:t>
          </w:r>
        </w:p>
      </w:docPartBody>
    </w:docPart>
    <w:docPart>
      <w:docPartPr>
        <w:name w:val="26511B409CE4485A899565EB95E6F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D3064-9099-4CDA-A2AC-50E8195740BD}"/>
      </w:docPartPr>
      <w:docPartBody>
        <w:p w:rsidR="00000000" w:rsidRDefault="00257748">
          <w:pPr>
            <w:pStyle w:val="26511B409CE4485A899565EB95E6F87C"/>
          </w:pPr>
          <w:r w:rsidRPr="00CF1A49">
            <w:t>Job Title</w:t>
          </w:r>
        </w:p>
      </w:docPartBody>
    </w:docPart>
    <w:docPart>
      <w:docPartPr>
        <w:name w:val="0A32B146FE7743549926489281768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9E74F-D159-4F3A-88CF-3ADA31C451F0}"/>
      </w:docPartPr>
      <w:docPartBody>
        <w:p w:rsidR="00000000" w:rsidRDefault="00257748">
          <w:pPr>
            <w:pStyle w:val="0A32B146FE774354992648928176825F"/>
          </w:pPr>
          <w:r w:rsidRPr="00CF1A49">
            <w:rPr>
              <w:rStyle w:val="SubtleReference"/>
            </w:rPr>
            <w:t>Company</w:t>
          </w:r>
        </w:p>
      </w:docPartBody>
    </w:docPart>
    <w:docPart>
      <w:docPartPr>
        <w:name w:val="F24BC4F391C54506BBE5B042848E9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8E96E-DE47-44AF-87EE-C7863713D30A}"/>
      </w:docPartPr>
      <w:docPartBody>
        <w:p w:rsidR="00000000" w:rsidRDefault="00257748">
          <w:pPr>
            <w:pStyle w:val="F24BC4F391C54506BBE5B042848E9077"/>
          </w:pPr>
          <w:r w:rsidRPr="00CF1A49">
            <w:t>Describe your responsibilities and achi</w:t>
          </w:r>
          <w:r w:rsidRPr="00CF1A49">
            <w:t>evements in terms of impact and results. Use examples, but keep it short.</w:t>
          </w:r>
        </w:p>
      </w:docPartBody>
    </w:docPart>
    <w:docPart>
      <w:docPartPr>
        <w:name w:val="4F5FB2B4DF824E8B964602B8DDE8D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4351-6B20-4496-B15C-972301794956}"/>
      </w:docPartPr>
      <w:docPartBody>
        <w:p w:rsidR="00000000" w:rsidRDefault="00257748">
          <w:pPr>
            <w:pStyle w:val="4F5FB2B4DF824E8B964602B8DDE8D55D"/>
          </w:pPr>
          <w:r w:rsidRPr="00CF1A49">
            <w:t>Education</w:t>
          </w:r>
        </w:p>
      </w:docPartBody>
    </w:docPart>
    <w:docPart>
      <w:docPartPr>
        <w:name w:val="62108833F7C64D3880AE9C871B10B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743CF-A65B-4D88-931F-05DA4B02CEBF}"/>
      </w:docPartPr>
      <w:docPartBody>
        <w:p w:rsidR="00000000" w:rsidRDefault="00257748">
          <w:pPr>
            <w:pStyle w:val="62108833F7C64D3880AE9C871B10B516"/>
          </w:pPr>
          <w:r w:rsidRPr="00CF1A49">
            <w:rPr>
              <w:rStyle w:val="SubtleReference"/>
            </w:rPr>
            <w:t>School</w:t>
          </w:r>
        </w:p>
      </w:docPartBody>
    </w:docPart>
    <w:docPart>
      <w:docPartPr>
        <w:name w:val="1AEF68740F6E45B6B05A664A31D5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95E80-AA0D-466E-98C0-D29D46CA79B0}"/>
      </w:docPartPr>
      <w:docPartBody>
        <w:p w:rsidR="00000000" w:rsidRDefault="00257748">
          <w:pPr>
            <w:pStyle w:val="1AEF68740F6E45B6B05A664A31D524F9"/>
          </w:pPr>
          <w:r w:rsidRPr="00CF1A49">
            <w:t>Skills</w:t>
          </w:r>
        </w:p>
      </w:docPartBody>
    </w:docPart>
    <w:docPart>
      <w:docPartPr>
        <w:name w:val="7BF4D32CBD8E4855A37FCC39587D2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80D0E-96CB-4360-8B5E-C6F0F13CFA43}"/>
      </w:docPartPr>
      <w:docPartBody>
        <w:p w:rsidR="00000000" w:rsidRDefault="00257748">
          <w:pPr>
            <w:pStyle w:val="7BF4D32CBD8E4855A37FCC39587D2939"/>
          </w:pPr>
          <w:r w:rsidRPr="006E1507">
            <w:t>List your strengths relevant for the role you’re applying for</w:t>
          </w:r>
        </w:p>
      </w:docPartBody>
    </w:docPart>
    <w:docPart>
      <w:docPartPr>
        <w:name w:val="1319CD1CCDA34723B0ADD5BB40187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1FF71-F6B3-4BD0-9DC8-6EF7B83CABAB}"/>
      </w:docPartPr>
      <w:docPartBody>
        <w:p w:rsidR="00000000" w:rsidRDefault="00257748">
          <w:pPr>
            <w:pStyle w:val="1319CD1CCDA34723B0ADD5BB40187C4A"/>
          </w:pPr>
          <w:r w:rsidRPr="006E1507">
            <w:t>List one of your strengths</w:t>
          </w:r>
        </w:p>
      </w:docPartBody>
    </w:docPart>
    <w:docPart>
      <w:docPartPr>
        <w:name w:val="031ECCECFA574F848CC971BE1076B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614DE-C24D-4BDF-911E-915B829EE10C}"/>
      </w:docPartPr>
      <w:docPartBody>
        <w:p w:rsidR="00000000" w:rsidRDefault="00257748">
          <w:pPr>
            <w:pStyle w:val="031ECCECFA574F848CC971BE1076B3E5"/>
          </w:pPr>
          <w:r w:rsidRPr="006E1507">
            <w:t>List one of your strengths</w:t>
          </w:r>
        </w:p>
      </w:docPartBody>
    </w:docPart>
    <w:docPart>
      <w:docPartPr>
        <w:name w:val="C30D5F4E39DD4FAEA05413E4306B0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F25B-30C7-4A50-9487-2CDA6086DE39}"/>
      </w:docPartPr>
      <w:docPartBody>
        <w:p w:rsidR="00000000" w:rsidRDefault="00257748">
          <w:pPr>
            <w:pStyle w:val="C30D5F4E39DD4FAEA05413E4306B0A4A"/>
          </w:pPr>
          <w:r w:rsidRPr="006E1507">
            <w:t>List one of your strengths</w:t>
          </w:r>
        </w:p>
      </w:docPartBody>
    </w:docPart>
    <w:docPart>
      <w:docPartPr>
        <w:name w:val="9BEAC3D68C75470DA44F9C3820C9C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A4ACE-53CE-46A1-AC2E-6F7A9346C701}"/>
      </w:docPartPr>
      <w:docPartBody>
        <w:p w:rsidR="00000000" w:rsidRDefault="00257748">
          <w:pPr>
            <w:pStyle w:val="9BEAC3D68C75470DA44F9C3820C9C9DA"/>
          </w:pPr>
          <w:r w:rsidRPr="006E1507">
            <w:t>List one</w:t>
          </w:r>
          <w:r w:rsidRPr="006E1507">
            <w:t xml:space="preserve"> of your strengths</w:t>
          </w:r>
        </w:p>
      </w:docPartBody>
    </w:docPart>
    <w:docPart>
      <w:docPartPr>
        <w:name w:val="AA6C3E18CC4F4A32A4EB1AD5D2607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84DAE-35BC-4ACE-A527-1C6A4DA954BA}"/>
      </w:docPartPr>
      <w:docPartBody>
        <w:p w:rsidR="00000000" w:rsidRDefault="00050799" w:rsidP="00050799">
          <w:pPr>
            <w:pStyle w:val="AA6C3E18CC4F4A32A4EB1AD5D260798D"/>
          </w:pPr>
          <w:r w:rsidRPr="00CF1A49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99"/>
    <w:rsid w:val="00050799"/>
    <w:rsid w:val="0025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7FDF4937D44970BB5120F6BDF78431">
    <w:name w:val="B27FDF4937D44970BB5120F6BDF7843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FDFEE4FF7E94C88BCCC169CD21C6772">
    <w:name w:val="0FDFEE4FF7E94C88BCCC169CD21C6772"/>
  </w:style>
  <w:style w:type="paragraph" w:customStyle="1" w:styleId="C0867BFC87184F92971DA88E57E72EA5">
    <w:name w:val="C0867BFC87184F92971DA88E57E72EA5"/>
  </w:style>
  <w:style w:type="paragraph" w:customStyle="1" w:styleId="FDFE1B748AB04AA89262CE238CDAB995">
    <w:name w:val="FDFE1B748AB04AA89262CE238CDAB995"/>
  </w:style>
  <w:style w:type="paragraph" w:customStyle="1" w:styleId="229D37AB79EB4F058CF261DD0FCCF6B6">
    <w:name w:val="229D37AB79EB4F058CF261DD0FCCF6B6"/>
  </w:style>
  <w:style w:type="paragraph" w:customStyle="1" w:styleId="E78315D237A5466E8AE0D2B11F3CA6A3">
    <w:name w:val="E78315D237A5466E8AE0D2B11F3CA6A3"/>
  </w:style>
  <w:style w:type="paragraph" w:customStyle="1" w:styleId="DCAE9AD9619E4DA8A7D16D51271BD423">
    <w:name w:val="DCAE9AD9619E4DA8A7D16D51271BD423"/>
  </w:style>
  <w:style w:type="paragraph" w:customStyle="1" w:styleId="5B43376276D340A9AF6E834BC2964542">
    <w:name w:val="5B43376276D340A9AF6E834BC2964542"/>
  </w:style>
  <w:style w:type="paragraph" w:customStyle="1" w:styleId="F0B591EABF91427684CCD1E075B4D31A">
    <w:name w:val="F0B591EABF91427684CCD1E075B4D31A"/>
  </w:style>
  <w:style w:type="paragraph" w:customStyle="1" w:styleId="3E52848CE426464AB6B3679952F65A23">
    <w:name w:val="3E52848CE426464AB6B3679952F65A23"/>
  </w:style>
  <w:style w:type="paragraph" w:customStyle="1" w:styleId="4210C27A02F64F40B8A2DD5460F4981A">
    <w:name w:val="4210C27A02F64F40B8A2DD5460F4981A"/>
  </w:style>
  <w:style w:type="paragraph" w:customStyle="1" w:styleId="2EEDEAA3514B4DEBBE8374B1FC1E85FA">
    <w:name w:val="2EEDEAA3514B4DEBBE8374B1FC1E85FA"/>
  </w:style>
  <w:style w:type="paragraph" w:customStyle="1" w:styleId="9E01BE2D986E4EFCB9E6357A4B953C50">
    <w:name w:val="9E01BE2D986E4EFCB9E6357A4B953C50"/>
  </w:style>
  <w:style w:type="paragraph" w:customStyle="1" w:styleId="7DAE93BA7F1B4C16A6688FC2CECE989C">
    <w:name w:val="7DAE93BA7F1B4C16A6688FC2CECE989C"/>
  </w:style>
  <w:style w:type="paragraph" w:customStyle="1" w:styleId="23AA10867B934FF195C1D89104E139F8">
    <w:name w:val="23AA10867B934FF195C1D89104E139F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C862239776F43BEA10FF39CED7C971D">
    <w:name w:val="1C862239776F43BEA10FF39CED7C971D"/>
  </w:style>
  <w:style w:type="paragraph" w:customStyle="1" w:styleId="0D7A6BAD9D0541EBA8C628B9A1F16DCF">
    <w:name w:val="0D7A6BAD9D0541EBA8C628B9A1F16DCF"/>
  </w:style>
  <w:style w:type="paragraph" w:customStyle="1" w:styleId="16F2AB03F3FC41778B33D3EB57D45866">
    <w:name w:val="16F2AB03F3FC41778B33D3EB57D45866"/>
  </w:style>
  <w:style w:type="paragraph" w:customStyle="1" w:styleId="AB093C8A538C478098C0EAC4F6D35F6D">
    <w:name w:val="AB093C8A538C478098C0EAC4F6D35F6D"/>
  </w:style>
  <w:style w:type="paragraph" w:customStyle="1" w:styleId="26511B409CE4485A899565EB95E6F87C">
    <w:name w:val="26511B409CE4485A899565EB95E6F87C"/>
  </w:style>
  <w:style w:type="paragraph" w:customStyle="1" w:styleId="0A32B146FE774354992648928176825F">
    <w:name w:val="0A32B146FE774354992648928176825F"/>
  </w:style>
  <w:style w:type="paragraph" w:customStyle="1" w:styleId="F24BC4F391C54506BBE5B042848E9077">
    <w:name w:val="F24BC4F391C54506BBE5B042848E9077"/>
  </w:style>
  <w:style w:type="paragraph" w:customStyle="1" w:styleId="4F5FB2B4DF824E8B964602B8DDE8D55D">
    <w:name w:val="4F5FB2B4DF824E8B964602B8DDE8D55D"/>
  </w:style>
  <w:style w:type="paragraph" w:customStyle="1" w:styleId="A9860FE30D1E44BF98CE334E8A5DF04D">
    <w:name w:val="A9860FE30D1E44BF98CE334E8A5DF04D"/>
  </w:style>
  <w:style w:type="paragraph" w:customStyle="1" w:styleId="CDACEA5661EC4F6188ADBDEE5F4B7D31">
    <w:name w:val="CDACEA5661EC4F6188ADBDEE5F4B7D31"/>
  </w:style>
  <w:style w:type="paragraph" w:customStyle="1" w:styleId="4FDE9913C09346858F56EDEA0821B667">
    <w:name w:val="4FDE9913C09346858F56EDEA0821B667"/>
  </w:style>
  <w:style w:type="paragraph" w:customStyle="1" w:styleId="172FEED14F064835B8AC2F7E1019C2A8">
    <w:name w:val="172FEED14F064835B8AC2F7E1019C2A8"/>
  </w:style>
  <w:style w:type="paragraph" w:customStyle="1" w:styleId="91C4988A7F994503AAF53ADD80F4C66D">
    <w:name w:val="91C4988A7F994503AAF53ADD80F4C66D"/>
  </w:style>
  <w:style w:type="paragraph" w:customStyle="1" w:styleId="764E9DE8E2AD4229AAB27A5BCD86550B">
    <w:name w:val="764E9DE8E2AD4229AAB27A5BCD86550B"/>
  </w:style>
  <w:style w:type="paragraph" w:customStyle="1" w:styleId="9837CACD9F124A718A98F93E79FF730E">
    <w:name w:val="9837CACD9F124A718A98F93E79FF730E"/>
  </w:style>
  <w:style w:type="paragraph" w:customStyle="1" w:styleId="8E6BC7FD19944DF1B1699C6E87D47DFD">
    <w:name w:val="8E6BC7FD19944DF1B1699C6E87D47DFD"/>
  </w:style>
  <w:style w:type="paragraph" w:customStyle="1" w:styleId="62108833F7C64D3880AE9C871B10B516">
    <w:name w:val="62108833F7C64D3880AE9C871B10B516"/>
  </w:style>
  <w:style w:type="paragraph" w:customStyle="1" w:styleId="B7C1BC957D554B94837FD5AC3C80B9B7">
    <w:name w:val="B7C1BC957D554B94837FD5AC3C80B9B7"/>
  </w:style>
  <w:style w:type="paragraph" w:customStyle="1" w:styleId="1AEF68740F6E45B6B05A664A31D524F9">
    <w:name w:val="1AEF68740F6E45B6B05A664A31D524F9"/>
  </w:style>
  <w:style w:type="paragraph" w:customStyle="1" w:styleId="7BF4D32CBD8E4855A37FCC39587D2939">
    <w:name w:val="7BF4D32CBD8E4855A37FCC39587D2939"/>
  </w:style>
  <w:style w:type="paragraph" w:customStyle="1" w:styleId="1319CD1CCDA34723B0ADD5BB40187C4A">
    <w:name w:val="1319CD1CCDA34723B0ADD5BB40187C4A"/>
  </w:style>
  <w:style w:type="paragraph" w:customStyle="1" w:styleId="031ECCECFA574F848CC971BE1076B3E5">
    <w:name w:val="031ECCECFA574F848CC971BE1076B3E5"/>
  </w:style>
  <w:style w:type="paragraph" w:customStyle="1" w:styleId="C30D5F4E39DD4FAEA05413E4306B0A4A">
    <w:name w:val="C30D5F4E39DD4FAEA05413E4306B0A4A"/>
  </w:style>
  <w:style w:type="paragraph" w:customStyle="1" w:styleId="9BEAC3D68C75470DA44F9C3820C9C9DA">
    <w:name w:val="9BEAC3D68C75470DA44F9C3820C9C9DA"/>
  </w:style>
  <w:style w:type="paragraph" w:customStyle="1" w:styleId="8A7EE885ECC9404E9CEE033D1077551F">
    <w:name w:val="8A7EE885ECC9404E9CEE033D1077551F"/>
  </w:style>
  <w:style w:type="paragraph" w:customStyle="1" w:styleId="5CED0E51A5C741088DE658E4E36B1F0F">
    <w:name w:val="5CED0E51A5C741088DE658E4E36B1F0F"/>
  </w:style>
  <w:style w:type="paragraph" w:customStyle="1" w:styleId="78DA533607024326A8B2C46ADA31B9AE">
    <w:name w:val="78DA533607024326A8B2C46ADA31B9AE"/>
    <w:rsid w:val="00050799"/>
  </w:style>
  <w:style w:type="paragraph" w:customStyle="1" w:styleId="697C39FDBF0E46E782926A754A730CEF">
    <w:name w:val="697C39FDBF0E46E782926A754A730CEF"/>
    <w:rsid w:val="00050799"/>
  </w:style>
  <w:style w:type="paragraph" w:customStyle="1" w:styleId="9CFF82639AD541AEA7E6635ED53EF843">
    <w:name w:val="9CFF82639AD541AEA7E6635ED53EF843"/>
    <w:rsid w:val="00050799"/>
  </w:style>
  <w:style w:type="paragraph" w:customStyle="1" w:styleId="262A1C8CE50045839BC42D9BA3543936">
    <w:name w:val="262A1C8CE50045839BC42D9BA3543936"/>
    <w:rsid w:val="00050799"/>
  </w:style>
  <w:style w:type="paragraph" w:customStyle="1" w:styleId="A135C7BC87DD4CCEA6DBFD32892CC748">
    <w:name w:val="A135C7BC87DD4CCEA6DBFD32892CC748"/>
    <w:rsid w:val="00050799"/>
  </w:style>
  <w:style w:type="paragraph" w:customStyle="1" w:styleId="3834CA0B551E461A8562341B7E03BFB4">
    <w:name w:val="3834CA0B551E461A8562341B7E03BFB4"/>
    <w:rsid w:val="00050799"/>
  </w:style>
  <w:style w:type="paragraph" w:customStyle="1" w:styleId="57DCDFC7FBA24C9F914D296CE10410C5">
    <w:name w:val="57DCDFC7FBA24C9F914D296CE10410C5"/>
    <w:rsid w:val="00050799"/>
  </w:style>
  <w:style w:type="paragraph" w:customStyle="1" w:styleId="CAD1F0400E434441AA7344BF7D5C3A0E">
    <w:name w:val="CAD1F0400E434441AA7344BF7D5C3A0E"/>
    <w:rsid w:val="00050799"/>
  </w:style>
  <w:style w:type="paragraph" w:customStyle="1" w:styleId="4DF83B14A72949D488B4C8A0D1A3F378">
    <w:name w:val="4DF83B14A72949D488B4C8A0D1A3F378"/>
    <w:rsid w:val="00050799"/>
  </w:style>
  <w:style w:type="paragraph" w:customStyle="1" w:styleId="A508FD566D7949269FEF5B46B5631D94">
    <w:name w:val="A508FD566D7949269FEF5B46B5631D94"/>
    <w:rsid w:val="00050799"/>
  </w:style>
  <w:style w:type="paragraph" w:customStyle="1" w:styleId="9F39A4822B7F4B62B943A8A33E835034">
    <w:name w:val="9F39A4822B7F4B62B943A8A33E835034"/>
    <w:rsid w:val="00050799"/>
  </w:style>
  <w:style w:type="paragraph" w:customStyle="1" w:styleId="95CA146AAA094B7BB29DBE24678B3DE6">
    <w:name w:val="95CA146AAA094B7BB29DBE24678B3DE6"/>
    <w:rsid w:val="00050799"/>
  </w:style>
  <w:style w:type="paragraph" w:customStyle="1" w:styleId="DB01E95BB72346D180821F69B06D3D69">
    <w:name w:val="DB01E95BB72346D180821F69B06D3D69"/>
    <w:rsid w:val="00050799"/>
  </w:style>
  <w:style w:type="paragraph" w:customStyle="1" w:styleId="ABD59BCA596D4AF9951E4F07FE57039E">
    <w:name w:val="ABD59BCA596D4AF9951E4F07FE57039E"/>
    <w:rsid w:val="00050799"/>
  </w:style>
  <w:style w:type="paragraph" w:customStyle="1" w:styleId="15ACBC353FB34F2AB2C7E2A68BA5D65C">
    <w:name w:val="15ACBC353FB34F2AB2C7E2A68BA5D65C"/>
    <w:rsid w:val="00050799"/>
  </w:style>
  <w:style w:type="paragraph" w:customStyle="1" w:styleId="52BD1C900E324147BEA083915D10C943">
    <w:name w:val="52BD1C900E324147BEA083915D10C943"/>
    <w:rsid w:val="00050799"/>
  </w:style>
  <w:style w:type="paragraph" w:customStyle="1" w:styleId="3104E584A176490AA68EF88CDACE4805">
    <w:name w:val="3104E584A176490AA68EF88CDACE4805"/>
    <w:rsid w:val="00050799"/>
  </w:style>
  <w:style w:type="paragraph" w:customStyle="1" w:styleId="461AF723CA664005BE07753DCE140C2A">
    <w:name w:val="461AF723CA664005BE07753DCE140C2A"/>
    <w:rsid w:val="00050799"/>
  </w:style>
  <w:style w:type="paragraph" w:customStyle="1" w:styleId="715B66F925CD43748CE93B6D86FFCAF7">
    <w:name w:val="715B66F925CD43748CE93B6D86FFCAF7"/>
    <w:rsid w:val="00050799"/>
  </w:style>
  <w:style w:type="paragraph" w:customStyle="1" w:styleId="ADE029FC95D44B38B231391929E35657">
    <w:name w:val="ADE029FC95D44B38B231391929E35657"/>
    <w:rsid w:val="00050799"/>
  </w:style>
  <w:style w:type="paragraph" w:customStyle="1" w:styleId="AA6C3E18CC4F4A32A4EB1AD5D260798D">
    <w:name w:val="AA6C3E18CC4F4A32A4EB1AD5D260798D"/>
    <w:rsid w:val="000507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AA411-66D8-43DA-8C6F-3949052F4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306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2024-07-24T05:10:00Z</dcterms:created>
  <dcterms:modified xsi:type="dcterms:W3CDTF">2024-07-24T11:47:00Z</dcterms:modified>
  <cp:category/>
</cp:coreProperties>
</file>